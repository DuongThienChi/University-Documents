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7CCE" w14:textId="565969B8" w:rsidR="008A2B8C" w:rsidRPr="00935B00" w:rsidRDefault="00935B00" w:rsidP="0078239E">
      <w:pPr>
        <w:pStyle w:val="Title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eastAsia="Times New Roman"/>
          <w:lang w:eastAsia="vi-VN"/>
        </w:rPr>
        <w:t>Bài tập</w:t>
      </w:r>
      <w:r w:rsidR="00C435B8">
        <w:rPr>
          <w:rFonts w:eastAsia="Times New Roman"/>
          <w:lang w:eastAsia="vi-VN"/>
        </w:rPr>
        <w:t xml:space="preserve"> 1</w:t>
      </w:r>
      <w:r w:rsidR="00186B12">
        <w:rPr>
          <w:rFonts w:eastAsia="Times New Roman"/>
          <w:lang w:val="en-US" w:eastAsia="vi-VN"/>
        </w:rPr>
        <w:t xml:space="preserve">: </w:t>
      </w:r>
      <w:r>
        <w:rPr>
          <w:rFonts w:eastAsia="Times New Roman"/>
          <w:lang w:val="en-US" w:eastAsia="vi-VN"/>
        </w:rPr>
        <w:t>Đánh</w:t>
      </w:r>
      <w:r>
        <w:rPr>
          <w:rFonts w:eastAsia="Times New Roman"/>
          <w:lang w:eastAsia="vi-VN"/>
        </w:rPr>
        <w:t xml:space="preserve"> giá Cơ sở</w:t>
      </w:r>
    </w:p>
    <w:p w14:paraId="126B1493" w14:textId="416510EA" w:rsidR="00174311" w:rsidRDefault="00C435B8" w:rsidP="00C435B8">
      <w:pPr>
        <w:pStyle w:val="Subtitle"/>
        <w:rPr>
          <w:rFonts w:eastAsia="Times New Roman"/>
          <w:lang w:val="en-US" w:eastAsia="vi-VN"/>
        </w:rPr>
      </w:pPr>
      <w:r>
        <w:rPr>
          <w:rFonts w:eastAsia="Times New Roman"/>
          <w:lang w:val="en-US" w:eastAsia="vi-VN"/>
        </w:rPr>
        <w:t>&lt;</w:t>
      </w:r>
      <w:r w:rsidR="00935B00">
        <w:rPr>
          <w:rFonts w:eastAsia="Times New Roman"/>
          <w:lang w:val="en-US" w:eastAsia="vi-VN"/>
        </w:rPr>
        <w:t>MSSV</w:t>
      </w:r>
      <w:r>
        <w:rPr>
          <w:rFonts w:eastAsia="Times New Roman"/>
          <w:lang w:val="en-US" w:eastAsia="vi-VN"/>
        </w:rPr>
        <w:t>&gt; – &lt;</w:t>
      </w:r>
      <w:r w:rsidR="00935B00">
        <w:rPr>
          <w:rFonts w:eastAsia="Times New Roman"/>
          <w:lang w:val="en-US" w:eastAsia="vi-VN"/>
        </w:rPr>
        <w:t>Họ</w:t>
      </w:r>
      <w:r w:rsidR="00935B00">
        <w:rPr>
          <w:rFonts w:eastAsia="Times New Roman"/>
          <w:lang w:eastAsia="vi-VN"/>
        </w:rPr>
        <w:t xml:space="preserve"> và Tên</w:t>
      </w:r>
      <w:r>
        <w:rPr>
          <w:rFonts w:eastAsia="Times New Roman"/>
          <w:lang w:val="en-US" w:eastAsia="vi-VN"/>
        </w:rPr>
        <w:t>&gt;</w:t>
      </w:r>
    </w:p>
    <w:p w14:paraId="08C0AAD8" w14:textId="4FEEB14A" w:rsidR="00C435B8" w:rsidRPr="00C435B8" w:rsidRDefault="00E92838" w:rsidP="00C435B8">
      <w:pPr>
        <w:rPr>
          <w:lang w:val="en-US" w:eastAsia="vi-VN"/>
        </w:rPr>
      </w:pPr>
      <w:r>
        <w:rPr>
          <w:lang w:val="en-US" w:eastAsia="vi-VN"/>
        </w:rPr>
        <w:t>&lt;</w:t>
      </w:r>
      <w:r w:rsidR="00935B00">
        <w:rPr>
          <w:lang w:val="en-US" w:eastAsia="vi-VN"/>
        </w:rPr>
        <w:t>Trình</w:t>
      </w:r>
      <w:r w:rsidR="00935B00">
        <w:rPr>
          <w:lang w:eastAsia="vi-VN"/>
        </w:rPr>
        <w:t xml:space="preserve"> bày phần trả lời của bạn ở đây</w:t>
      </w:r>
      <w:r>
        <w:rPr>
          <w:lang w:val="en-US" w:eastAsia="vi-VN"/>
        </w:rPr>
        <w:t>&gt;</w:t>
      </w:r>
    </w:p>
    <w:sectPr w:rsidR="00C435B8" w:rsidRPr="00C435B8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9A59E" w14:textId="77777777" w:rsidR="00733499" w:rsidRDefault="00733499" w:rsidP="002D335B">
      <w:pPr>
        <w:spacing w:before="0" w:after="0" w:line="240" w:lineRule="auto"/>
      </w:pPr>
      <w:r>
        <w:separator/>
      </w:r>
    </w:p>
  </w:endnote>
  <w:endnote w:type="continuationSeparator" w:id="0">
    <w:p w14:paraId="69C1D114" w14:textId="77777777" w:rsidR="00733499" w:rsidRDefault="00733499" w:rsidP="002D33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)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C4F0B" w14:textId="77777777" w:rsidR="00733499" w:rsidRDefault="00733499" w:rsidP="002D335B">
      <w:pPr>
        <w:spacing w:before="0" w:after="0" w:line="240" w:lineRule="auto"/>
      </w:pPr>
      <w:r>
        <w:separator/>
      </w:r>
    </w:p>
  </w:footnote>
  <w:footnote w:type="continuationSeparator" w:id="0">
    <w:p w14:paraId="464C0D4D" w14:textId="77777777" w:rsidR="00733499" w:rsidRDefault="00733499" w:rsidP="002D33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40057" w14:textId="77777777" w:rsidR="002D335B" w:rsidRDefault="002D335B">
    <w:pPr>
      <w:pStyle w:val="Header"/>
    </w:pPr>
    <w:r>
      <w:t>CM101 – Communication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5BEB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2031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DCAE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E65D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7670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FA69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308F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42E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BC1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4683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3574F1"/>
    <w:multiLevelType w:val="hybridMultilevel"/>
    <w:tmpl w:val="237A5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53439"/>
    <w:multiLevelType w:val="hybridMultilevel"/>
    <w:tmpl w:val="7CD6B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405292"/>
    <w:multiLevelType w:val="hybridMultilevel"/>
    <w:tmpl w:val="93721030"/>
    <w:lvl w:ilvl="0" w:tplc="468CCC52">
      <w:start w:val="1"/>
      <w:numFmt w:val="decimal"/>
      <w:lvlText w:val="%1."/>
      <w:lvlJc w:val="left"/>
      <w:pPr>
        <w:ind w:left="720" w:hanging="360"/>
      </w:pPr>
      <w:rPr>
        <w:rFonts w:cs="Arial (Body)"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E2D67"/>
    <w:multiLevelType w:val="hybridMultilevel"/>
    <w:tmpl w:val="2C0AF4DC"/>
    <w:lvl w:ilvl="0" w:tplc="5E1821B6">
      <w:start w:val="1"/>
      <w:numFmt w:val="decimal"/>
      <w:lvlText w:val="%1."/>
      <w:lvlJc w:val="left"/>
      <w:pPr>
        <w:ind w:left="720" w:hanging="360"/>
      </w:pPr>
      <w:rPr>
        <w:rFonts w:cs="Arial (Body)"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B8"/>
    <w:rsid w:val="000A45A3"/>
    <w:rsid w:val="000D65A2"/>
    <w:rsid w:val="001256FC"/>
    <w:rsid w:val="00174311"/>
    <w:rsid w:val="00186B12"/>
    <w:rsid w:val="001E0444"/>
    <w:rsid w:val="002B40E2"/>
    <w:rsid w:val="002D335B"/>
    <w:rsid w:val="002F5689"/>
    <w:rsid w:val="00354CD1"/>
    <w:rsid w:val="00363C97"/>
    <w:rsid w:val="0048302E"/>
    <w:rsid w:val="00501465"/>
    <w:rsid w:val="005367E4"/>
    <w:rsid w:val="005D68A5"/>
    <w:rsid w:val="00733499"/>
    <w:rsid w:val="007517D2"/>
    <w:rsid w:val="0078239E"/>
    <w:rsid w:val="00815F62"/>
    <w:rsid w:val="008943BE"/>
    <w:rsid w:val="008A2B8C"/>
    <w:rsid w:val="008B5FB5"/>
    <w:rsid w:val="009061B8"/>
    <w:rsid w:val="00935B00"/>
    <w:rsid w:val="009821B0"/>
    <w:rsid w:val="009F424E"/>
    <w:rsid w:val="00AF20B1"/>
    <w:rsid w:val="00BA44FA"/>
    <w:rsid w:val="00BE3C00"/>
    <w:rsid w:val="00BE40E3"/>
    <w:rsid w:val="00C435B8"/>
    <w:rsid w:val="00E470ED"/>
    <w:rsid w:val="00E92838"/>
    <w:rsid w:val="00EA6857"/>
    <w:rsid w:val="00F2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8DD3"/>
  <w15:docId w15:val="{F92B4E85-4830-D04B-A607-D56BE31E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2E"/>
    <w:pPr>
      <w:spacing w:before="12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239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78239E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3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39E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01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2CA"/>
    <w:pPr>
      <w:numPr>
        <w:ilvl w:val="1"/>
      </w:numPr>
    </w:pPr>
    <w:rPr>
      <w:rFonts w:eastAsiaTheme="majorEastAsia" w:cstheme="majorBidi"/>
      <w:i/>
      <w:iCs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2CA"/>
    <w:rPr>
      <w:rFonts w:eastAsiaTheme="majorEastAsia" w:cstheme="majorBidi"/>
      <w:i/>
      <w:iCs/>
      <w:spacing w:val="15"/>
      <w:sz w:val="36"/>
      <w:szCs w:val="24"/>
    </w:rPr>
  </w:style>
  <w:style w:type="paragraph" w:styleId="ListParagraph">
    <w:name w:val="List Paragraph"/>
    <w:basedOn w:val="Normal"/>
    <w:uiPriority w:val="34"/>
    <w:qFormat/>
    <w:rsid w:val="0048302E"/>
    <w:pPr>
      <w:spacing w:line="240" w:lineRule="auto"/>
      <w:ind w:left="720"/>
    </w:pPr>
    <w:rPr>
      <w:rFonts w:cs="Times New Roman (Body CS)"/>
    </w:rPr>
  </w:style>
  <w:style w:type="paragraph" w:styleId="Header">
    <w:name w:val="header"/>
    <w:basedOn w:val="Normal"/>
    <w:link w:val="HeaderChar"/>
    <w:uiPriority w:val="99"/>
    <w:unhideWhenUsed/>
    <w:rsid w:val="002D33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35B"/>
  </w:style>
  <w:style w:type="paragraph" w:styleId="Footer">
    <w:name w:val="footer"/>
    <w:basedOn w:val="Normal"/>
    <w:link w:val="FooterChar"/>
    <w:uiPriority w:val="99"/>
    <w:unhideWhenUsed/>
    <w:rsid w:val="002D33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dan/Library/Group%20Containers/UBF8T346G9.Office/User%20Content.localized/Templates.localized/CM101%20-%20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E886D6-B7C2-6A46-A7E6-D7F4156E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CM101 - Assignment Template.dotx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An-Dân Nguyễn</dc:creator>
  <cp:lastModifiedBy>An-Dân Nguyễn</cp:lastModifiedBy>
  <cp:revision>3</cp:revision>
  <cp:lastPrinted>2016-07-15T09:10:00Z</cp:lastPrinted>
  <dcterms:created xsi:type="dcterms:W3CDTF">2020-10-15T10:54:00Z</dcterms:created>
  <dcterms:modified xsi:type="dcterms:W3CDTF">2020-10-15T10:55:00Z</dcterms:modified>
</cp:coreProperties>
</file>